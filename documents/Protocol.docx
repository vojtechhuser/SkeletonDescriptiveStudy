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FCA24" w14:textId="638F9A0F" w:rsidR="00015BD3" w:rsidRDefault="00015BD3" w:rsidP="00DE6E6D"/>
    <w:p w14:paraId="42B6832F" w14:textId="1B4E69ED" w:rsidR="00DE6E6D" w:rsidRDefault="00005D6D" w:rsidP="00AD26C7">
      <w:pPr>
        <w:jc w:val="center"/>
        <w:rPr>
          <w:b/>
          <w:sz w:val="32"/>
        </w:rPr>
      </w:pPr>
      <w:r>
        <w:rPr>
          <w:b/>
          <w:sz w:val="32"/>
        </w:rPr>
        <w:t xml:space="preserve">X </w:t>
      </w:r>
      <w:r w:rsidR="00AD26C7" w:rsidRPr="00AD26C7">
        <w:rPr>
          <w:b/>
          <w:sz w:val="32"/>
        </w:rPr>
        <w:t xml:space="preserve">Descriptive </w:t>
      </w:r>
      <w:r w:rsidR="00DE6E6D" w:rsidRPr="00AD26C7">
        <w:rPr>
          <w:b/>
          <w:sz w:val="32"/>
        </w:rPr>
        <w:t xml:space="preserve">study </w:t>
      </w:r>
      <w:r w:rsidR="00AD26C7" w:rsidRPr="00AD26C7">
        <w:rPr>
          <w:b/>
          <w:sz w:val="32"/>
        </w:rPr>
        <w:t>p</w:t>
      </w:r>
      <w:r w:rsidR="00DE6E6D" w:rsidRPr="00AD26C7">
        <w:rPr>
          <w:b/>
          <w:sz w:val="32"/>
        </w:rPr>
        <w:t>rotocol</w:t>
      </w:r>
    </w:p>
    <w:p w14:paraId="2117DB7E" w14:textId="0A55E6B6" w:rsidR="00AD26C7" w:rsidRDefault="00AD26C7" w:rsidP="00AD26C7">
      <w:pPr>
        <w:jc w:val="center"/>
        <w:rPr>
          <w:b/>
          <w:sz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96179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87CB2" w14:textId="0D32858E" w:rsidR="00DD4761" w:rsidRDefault="00DD4761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7EC99BE6" w14:textId="57261274" w:rsidR="00005D6D" w:rsidRDefault="00DD47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0327" w:history="1">
            <w:r w:rsidR="00005D6D" w:rsidRPr="00C6610C">
              <w:rPr>
                <w:rStyle w:val="Hyperlink"/>
                <w:noProof/>
              </w:rPr>
              <w:t>1</w:t>
            </w:r>
            <w:r w:rsidR="00005D6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05D6D" w:rsidRPr="00C6610C">
              <w:rPr>
                <w:rStyle w:val="Hyperlink"/>
                <w:noProof/>
              </w:rPr>
              <w:t>List of abbreviations</w:t>
            </w:r>
            <w:r w:rsidR="00005D6D">
              <w:rPr>
                <w:noProof/>
                <w:webHidden/>
              </w:rPr>
              <w:tab/>
            </w:r>
            <w:r w:rsidR="00005D6D">
              <w:rPr>
                <w:noProof/>
                <w:webHidden/>
              </w:rPr>
              <w:fldChar w:fldCharType="begin"/>
            </w:r>
            <w:r w:rsidR="00005D6D">
              <w:rPr>
                <w:noProof/>
                <w:webHidden/>
              </w:rPr>
              <w:instrText xml:space="preserve"> PAGEREF _Toc19870327 \h </w:instrText>
            </w:r>
            <w:r w:rsidR="00005D6D">
              <w:rPr>
                <w:noProof/>
                <w:webHidden/>
              </w:rPr>
            </w:r>
            <w:r w:rsidR="00005D6D">
              <w:rPr>
                <w:noProof/>
                <w:webHidden/>
              </w:rPr>
              <w:fldChar w:fldCharType="separate"/>
            </w:r>
            <w:r w:rsidR="00005D6D">
              <w:rPr>
                <w:noProof/>
                <w:webHidden/>
              </w:rPr>
              <w:t>1</w:t>
            </w:r>
            <w:r w:rsidR="00005D6D">
              <w:rPr>
                <w:noProof/>
                <w:webHidden/>
              </w:rPr>
              <w:fldChar w:fldCharType="end"/>
            </w:r>
          </w:hyperlink>
        </w:p>
        <w:p w14:paraId="176EB06E" w14:textId="14C4574F" w:rsidR="00005D6D" w:rsidRDefault="00005D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28" w:history="1">
            <w:r w:rsidRPr="00C6610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38C4" w14:textId="4AD104FD" w:rsidR="00005D6D" w:rsidRDefault="00005D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29" w:history="1">
            <w:r w:rsidRPr="00C6610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Amendments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71A6" w14:textId="4D90A0C7" w:rsidR="00005D6D" w:rsidRDefault="00005D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30" w:history="1">
            <w:r w:rsidRPr="00C6610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Study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BADB" w14:textId="75F2EABC" w:rsidR="00005D6D" w:rsidRDefault="00005D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31" w:history="1">
            <w:r w:rsidRPr="00C6610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Rationale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3D54" w14:textId="78A52FBA" w:rsidR="00005D6D" w:rsidRDefault="00005D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32" w:history="1">
            <w:r w:rsidRPr="00C6610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63DC" w14:textId="7CCCF27A" w:rsidR="00005D6D" w:rsidRDefault="00005D6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9870333" w:history="1">
            <w:r w:rsidRPr="00C6610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Study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A611" w14:textId="2860743E" w:rsidR="00005D6D" w:rsidRDefault="00005D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34" w:history="1">
            <w:r w:rsidRPr="00C6610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Strengths and Limitations of the 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CE65" w14:textId="3A8753CE" w:rsidR="00005D6D" w:rsidRDefault="00005D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35" w:history="1">
            <w:r w:rsidRPr="00C6610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Protection of Human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B89B" w14:textId="382FF44F" w:rsidR="00005D6D" w:rsidRDefault="00005D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36" w:history="1">
            <w:r w:rsidRPr="00C6610C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Management and Reporting of Adverse Events and Adverse Reactions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E9D5" w14:textId="638567F0" w:rsidR="00005D6D" w:rsidRDefault="00005D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37" w:history="1">
            <w:r w:rsidRPr="00C6610C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Plans for Disseminating and Communicating Study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3A7E" w14:textId="0616EA10" w:rsidR="00005D6D" w:rsidRDefault="00005D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38" w:history="1">
            <w:r w:rsidRPr="00C6610C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Appendix: Negative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AA66" w14:textId="4A4E9DB2" w:rsidR="00005D6D" w:rsidRDefault="00005D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39" w:history="1">
            <w:r w:rsidRPr="00C6610C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CE7D" w14:textId="46FEAEC8" w:rsidR="00005D6D" w:rsidRDefault="00005D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40" w:history="1">
            <w:r w:rsidRPr="00C6610C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Data AStudy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7D89" w14:textId="3395790D" w:rsidR="00005D6D" w:rsidRDefault="00005D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41" w:history="1">
            <w:r w:rsidRPr="00C6610C">
              <w:rPr>
                <w:rStyle w:val="Hyperlink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Site 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A871" w14:textId="3D2361ED" w:rsidR="00005D6D" w:rsidRDefault="00005D6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9870342" w:history="1">
            <w:r w:rsidRPr="00C6610C">
              <w:rPr>
                <w:rStyle w:val="Hyperlink"/>
                <w:noProof/>
              </w:rPr>
              <w:t>14.1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CF51" w14:textId="2E3C129D" w:rsidR="00005D6D" w:rsidRDefault="00005D6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9870343" w:history="1">
            <w:r w:rsidRPr="00C6610C">
              <w:rPr>
                <w:rStyle w:val="Hyperlink"/>
                <w:noProof/>
              </w:rPr>
              <w:t>14.2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Cohorts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2F37" w14:textId="563CA4D7" w:rsidR="00005D6D" w:rsidRDefault="00005D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44" w:history="1">
            <w:r w:rsidRPr="00C6610C">
              <w:rPr>
                <w:rStyle w:val="Hyperlink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Centralized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3430" w14:textId="59756DB4" w:rsidR="00005D6D" w:rsidRDefault="00005D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45" w:history="1">
            <w:r w:rsidRPr="00C6610C">
              <w:rPr>
                <w:rStyle w:val="Hyperlink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Book of OHDSI protocol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DBCC" w14:textId="17AB502E" w:rsidR="00005D6D" w:rsidRDefault="00005D6D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9870346" w:history="1">
            <w:r w:rsidRPr="00C6610C">
              <w:rPr>
                <w:rStyle w:val="Hyperlink"/>
                <w:noProof/>
              </w:rPr>
              <w:t>17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6610C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8086" w14:textId="3146A8E1" w:rsidR="00DD4761" w:rsidRDefault="00DD4761">
          <w:r>
            <w:rPr>
              <w:b/>
              <w:bCs/>
              <w:noProof/>
            </w:rPr>
            <w:fldChar w:fldCharType="end"/>
          </w:r>
        </w:p>
      </w:sdtContent>
    </w:sdt>
    <w:p w14:paraId="6B26C141" w14:textId="101648DF" w:rsidR="00005D6D" w:rsidRDefault="00005D6D" w:rsidP="00DE6E6D">
      <w:pPr>
        <w:pStyle w:val="Heading1"/>
      </w:pPr>
      <w:bookmarkStart w:id="1" w:name="_Toc19870327"/>
      <w:r>
        <w:t>List of abbreviations</w:t>
      </w:r>
      <w:bookmarkEnd w:id="1"/>
    </w:p>
    <w:p w14:paraId="397D0733" w14:textId="70DDE877" w:rsidR="00005D6D" w:rsidRDefault="00005D6D" w:rsidP="00DE6E6D">
      <w:pPr>
        <w:pStyle w:val="Heading1"/>
      </w:pPr>
      <w:bookmarkStart w:id="2" w:name="_Toc19870328"/>
      <w:r>
        <w:t>Abstract</w:t>
      </w:r>
      <w:bookmarkEnd w:id="2"/>
    </w:p>
    <w:p w14:paraId="0C2C1E8F" w14:textId="14AB54C0" w:rsidR="00005D6D" w:rsidRDefault="00005D6D" w:rsidP="00005D6D">
      <w:pPr>
        <w:pStyle w:val="Heading1"/>
      </w:pPr>
      <w:bookmarkStart w:id="3" w:name="_Toc19870329"/>
      <w:r>
        <w:t>Amendments and updates</w:t>
      </w:r>
      <w:bookmarkEnd w:id="3"/>
    </w:p>
    <w:p w14:paraId="7C2E794C" w14:textId="77777777" w:rsidR="00005D6D" w:rsidRDefault="00005D6D" w:rsidP="00005D6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85"/>
      </w:tblGrid>
      <w:tr w:rsidR="00005D6D" w14:paraId="22AA01FF" w14:textId="77777777" w:rsidTr="00DF4376">
        <w:tc>
          <w:tcPr>
            <w:tcW w:w="1885" w:type="dxa"/>
          </w:tcPr>
          <w:p w14:paraId="1DF064CD" w14:textId="77777777" w:rsidR="00005D6D" w:rsidRPr="00AD26C7" w:rsidRDefault="00005D6D" w:rsidP="00DF4376">
            <w:r>
              <w:t>Date</w:t>
            </w:r>
          </w:p>
        </w:tc>
        <w:tc>
          <w:tcPr>
            <w:tcW w:w="1980" w:type="dxa"/>
          </w:tcPr>
          <w:p w14:paraId="2A57E09E" w14:textId="77777777" w:rsidR="00005D6D" w:rsidRPr="00AD26C7" w:rsidRDefault="00005D6D" w:rsidP="00DF4376">
            <w:r>
              <w:t>Protocol version</w:t>
            </w:r>
          </w:p>
        </w:tc>
        <w:tc>
          <w:tcPr>
            <w:tcW w:w="5485" w:type="dxa"/>
          </w:tcPr>
          <w:p w14:paraId="0850E691" w14:textId="77777777" w:rsidR="00005D6D" w:rsidRPr="00AD26C7" w:rsidRDefault="00005D6D" w:rsidP="00DF4376">
            <w:r>
              <w:t>Changes</w:t>
            </w:r>
          </w:p>
        </w:tc>
      </w:tr>
      <w:tr w:rsidR="00005D6D" w14:paraId="16F35A31" w14:textId="77777777" w:rsidTr="00DF4376">
        <w:tc>
          <w:tcPr>
            <w:tcW w:w="1885" w:type="dxa"/>
          </w:tcPr>
          <w:p w14:paraId="6F1B6BC0" w14:textId="77777777" w:rsidR="00005D6D" w:rsidRPr="00AD26C7" w:rsidRDefault="00005D6D" w:rsidP="00DF4376">
            <w:r>
              <w:t>Nov 11, 2018</w:t>
            </w:r>
          </w:p>
        </w:tc>
        <w:tc>
          <w:tcPr>
            <w:tcW w:w="1980" w:type="dxa"/>
          </w:tcPr>
          <w:p w14:paraId="0A0195F8" w14:textId="77777777" w:rsidR="00005D6D" w:rsidRPr="00AD26C7" w:rsidRDefault="00005D6D" w:rsidP="00DF4376">
            <w:r>
              <w:t>v0.5</w:t>
            </w:r>
          </w:p>
        </w:tc>
        <w:tc>
          <w:tcPr>
            <w:tcW w:w="5485" w:type="dxa"/>
          </w:tcPr>
          <w:p w14:paraId="79E31040" w14:textId="77777777" w:rsidR="00005D6D" w:rsidRPr="00AD26C7" w:rsidRDefault="00005D6D" w:rsidP="00DF4376">
            <w:r>
              <w:t>initial draft</w:t>
            </w:r>
          </w:p>
        </w:tc>
      </w:tr>
    </w:tbl>
    <w:p w14:paraId="0BDEF763" w14:textId="77777777" w:rsidR="00005D6D" w:rsidRPr="00005D6D" w:rsidRDefault="00005D6D" w:rsidP="00005D6D"/>
    <w:p w14:paraId="5EFF2320" w14:textId="31843F4C" w:rsidR="00AD26C7" w:rsidRDefault="00AD26C7" w:rsidP="00DE6E6D">
      <w:pPr>
        <w:pStyle w:val="Heading1"/>
      </w:pPr>
      <w:bookmarkStart w:id="4" w:name="_Toc19870330"/>
      <w:r>
        <w:lastRenderedPageBreak/>
        <w:t>Study background</w:t>
      </w:r>
      <w:bookmarkEnd w:id="4"/>
    </w:p>
    <w:p w14:paraId="4E5BFC61" w14:textId="2211BD64" w:rsidR="00157591" w:rsidRDefault="00157591" w:rsidP="00157591">
      <w:r>
        <w:t>This is a descriptive study of …</w:t>
      </w:r>
    </w:p>
    <w:p w14:paraId="1D9B5D90" w14:textId="01C0CB9E" w:rsidR="00005D6D" w:rsidRPr="00AD26C7" w:rsidRDefault="00005D6D" w:rsidP="00005D6D">
      <w:pPr>
        <w:pStyle w:val="Heading1"/>
      </w:pPr>
      <w:bookmarkStart w:id="5" w:name="_Toc19870331"/>
      <w:r>
        <w:t>Rationale and Background</w:t>
      </w:r>
      <w:bookmarkEnd w:id="5"/>
    </w:p>
    <w:p w14:paraId="36D322A7" w14:textId="705D930F" w:rsidR="00AD26C7" w:rsidRPr="00AD26C7" w:rsidRDefault="00AD26C7" w:rsidP="00AD26C7"/>
    <w:p w14:paraId="57AE0A77" w14:textId="09B4C9FF" w:rsidR="00005D6D" w:rsidRDefault="00005D6D" w:rsidP="00DE6E6D">
      <w:pPr>
        <w:pStyle w:val="Heading1"/>
      </w:pPr>
      <w:bookmarkStart w:id="6" w:name="_Toc19870332"/>
      <w:r>
        <w:t>Research methods</w:t>
      </w:r>
      <w:bookmarkEnd w:id="6"/>
    </w:p>
    <w:p w14:paraId="77B5DF86" w14:textId="010E91CF" w:rsidR="00005D6D" w:rsidRPr="00005D6D" w:rsidRDefault="00005D6D" w:rsidP="00005D6D">
      <w:pPr>
        <w:pStyle w:val="Heading2"/>
      </w:pPr>
      <w:bookmarkStart w:id="7" w:name="_Toc19870333"/>
      <w:r>
        <w:t>Study Design</w:t>
      </w:r>
      <w:bookmarkEnd w:id="7"/>
    </w:p>
    <w:p w14:paraId="2D6F48EA" w14:textId="63BB1E7E" w:rsidR="00005D6D" w:rsidRDefault="00005D6D" w:rsidP="00005D6D"/>
    <w:p w14:paraId="790F2D76" w14:textId="77777777" w:rsidR="00005D6D" w:rsidRDefault="00005D6D" w:rsidP="00005D6D">
      <w:pPr>
        <w:pStyle w:val="Heading1"/>
      </w:pPr>
      <w:bookmarkStart w:id="8" w:name="_Toc19870334"/>
      <w:r>
        <w:t>Strengths and Limitations of the Research Methods</w:t>
      </w:r>
      <w:bookmarkEnd w:id="8"/>
    </w:p>
    <w:p w14:paraId="564FF017" w14:textId="376698CF" w:rsidR="00005D6D" w:rsidRDefault="00005D6D" w:rsidP="00005D6D">
      <w:pPr>
        <w:pStyle w:val="Heading1"/>
      </w:pPr>
      <w:bookmarkStart w:id="9" w:name="_Toc19870335"/>
      <w:r>
        <w:t>Protection of Human Subjects</w:t>
      </w:r>
      <w:bookmarkEnd w:id="9"/>
    </w:p>
    <w:p w14:paraId="6C4DAAEB" w14:textId="747CFC38" w:rsidR="00005D6D" w:rsidRDefault="00005D6D" w:rsidP="00005D6D">
      <w:r>
        <w:t>The study uses existing data. There is no new data collection. There is no contact with human subjects in this study.</w:t>
      </w:r>
    </w:p>
    <w:p w14:paraId="171F1F02" w14:textId="1DB4A7AC" w:rsidR="00005D6D" w:rsidRDefault="00005D6D" w:rsidP="00005D6D">
      <w:r>
        <w:t xml:space="preserve">Per US law and regulation, the study </w:t>
      </w:r>
      <w:proofErr w:type="gramStart"/>
      <w:r>
        <w:t>is regarded</w:t>
      </w:r>
      <w:proofErr w:type="gramEnd"/>
      <w:r>
        <w:t xml:space="preserve"> as not a human subject research based on revised Common Rule.</w:t>
      </w:r>
    </w:p>
    <w:p w14:paraId="608B6050" w14:textId="5929CD16" w:rsidR="00005D6D" w:rsidRDefault="00005D6D" w:rsidP="00005D6D">
      <w:r>
        <w:t>The study is minimum risk. The only risk is disclosure of health information (if a subject is re-identified).</w:t>
      </w:r>
    </w:p>
    <w:p w14:paraId="760115E9" w14:textId="273D45D0" w:rsidR="00005D6D" w:rsidRPr="00005D6D" w:rsidRDefault="00005D6D" w:rsidP="00005D6D"/>
    <w:p w14:paraId="53BA95AB" w14:textId="2F003A5A" w:rsidR="00005D6D" w:rsidRDefault="00005D6D" w:rsidP="00005D6D">
      <w:pPr>
        <w:pStyle w:val="Heading1"/>
      </w:pPr>
      <w:bookmarkStart w:id="10" w:name="_Toc19870336"/>
      <w:r>
        <w:t>Management and Reporting of Adverse Events and Adverse Reactions</w:t>
      </w:r>
      <w:bookmarkEnd w:id="10"/>
    </w:p>
    <w:p w14:paraId="36CB4AA4" w14:textId="44788338" w:rsidR="00005D6D" w:rsidRPr="00005D6D" w:rsidRDefault="00005D6D" w:rsidP="00005D6D">
      <w:r>
        <w:t>Not applicable in a descriptive study</w:t>
      </w:r>
    </w:p>
    <w:p w14:paraId="380CAFDE" w14:textId="66E280A4" w:rsidR="00005D6D" w:rsidRDefault="00005D6D" w:rsidP="00005D6D">
      <w:pPr>
        <w:pStyle w:val="Heading1"/>
      </w:pPr>
      <w:bookmarkStart w:id="11" w:name="_Toc19870337"/>
      <w:r>
        <w:t>Plans for Disseminating and Communicating Study Results</w:t>
      </w:r>
      <w:bookmarkEnd w:id="11"/>
    </w:p>
    <w:p w14:paraId="6E6C6B6D" w14:textId="12398978" w:rsidR="00005D6D" w:rsidRDefault="00005D6D" w:rsidP="00005D6D">
      <w:r>
        <w:t>Each site can see the generated results. Readme file in the export folder describes what the files contain.</w:t>
      </w:r>
    </w:p>
    <w:p w14:paraId="1A6DFD88" w14:textId="16C3BE68" w:rsidR="00005D6D" w:rsidRPr="00005D6D" w:rsidRDefault="00005D6D" w:rsidP="00005D6D">
      <w:r>
        <w:t xml:space="preserve">Manuscript </w:t>
      </w:r>
      <w:proofErr w:type="gramStart"/>
      <w:r>
        <w:t xml:space="preserve">will be written describing the study </w:t>
      </w:r>
      <w:proofErr w:type="spellStart"/>
      <w:r>
        <w:t>resuls</w:t>
      </w:r>
      <w:proofErr w:type="spellEnd"/>
      <w:r>
        <w:t xml:space="preserve"> and submitted to a journal</w:t>
      </w:r>
      <w:proofErr w:type="gramEnd"/>
      <w:r>
        <w:t>.</w:t>
      </w:r>
    </w:p>
    <w:p w14:paraId="59C39CF5" w14:textId="42EAC7AF" w:rsidR="00005D6D" w:rsidRDefault="00005D6D" w:rsidP="00005D6D">
      <w:pPr>
        <w:pStyle w:val="Heading1"/>
      </w:pPr>
      <w:bookmarkStart w:id="12" w:name="_Toc19870338"/>
      <w:r>
        <w:t>Appendix: Negative controls</w:t>
      </w:r>
      <w:bookmarkEnd w:id="12"/>
    </w:p>
    <w:p w14:paraId="43FB4DC7" w14:textId="5A9F4523" w:rsidR="00005D6D" w:rsidRPr="00005D6D" w:rsidRDefault="00005D6D" w:rsidP="00005D6D">
      <w:r>
        <w:t>Negative controls are not applicable in a descriptive study</w:t>
      </w:r>
    </w:p>
    <w:p w14:paraId="40693D85" w14:textId="77777777" w:rsidR="00005D6D" w:rsidRDefault="00005D6D" w:rsidP="00005D6D">
      <w:pPr>
        <w:pStyle w:val="Heading1"/>
      </w:pPr>
      <w:bookmarkStart w:id="13" w:name="_Toc19870339"/>
      <w:r>
        <w:t>References</w:t>
      </w:r>
      <w:bookmarkEnd w:id="13"/>
    </w:p>
    <w:p w14:paraId="1C8DC67B" w14:textId="10F1E1A1" w:rsidR="00005D6D" w:rsidRDefault="00005D6D" w:rsidP="00005D6D"/>
    <w:p w14:paraId="2A69A964" w14:textId="77777777" w:rsidR="00005D6D" w:rsidRPr="00005D6D" w:rsidRDefault="00005D6D" w:rsidP="00005D6D"/>
    <w:p w14:paraId="2D5BE679" w14:textId="26B3B832" w:rsidR="00AD26C7" w:rsidRDefault="00005D6D" w:rsidP="00DE6E6D">
      <w:pPr>
        <w:pStyle w:val="Heading1"/>
      </w:pPr>
      <w:bookmarkStart w:id="14" w:name="_Toc19870340"/>
      <w:r>
        <w:t xml:space="preserve">Data </w:t>
      </w:r>
      <w:proofErr w:type="spellStart"/>
      <w:r>
        <w:t>A</w:t>
      </w:r>
      <w:r w:rsidR="00AD26C7">
        <w:t>Study</w:t>
      </w:r>
      <w:proofErr w:type="spellEnd"/>
      <w:r w:rsidR="00AD26C7">
        <w:t xml:space="preserve"> steps</w:t>
      </w:r>
      <w:bookmarkEnd w:id="14"/>
    </w:p>
    <w:p w14:paraId="7CFEB03D" w14:textId="5D8CAABA" w:rsidR="00AD26C7" w:rsidRDefault="00AD26C7" w:rsidP="00AD26C7">
      <w:r>
        <w:t xml:space="preserve">The study consist of </w:t>
      </w:r>
    </w:p>
    <w:p w14:paraId="787E7C9B" w14:textId="0AE9A5FB" w:rsidR="00AD26C7" w:rsidRDefault="00AD26C7" w:rsidP="00AD26C7">
      <w:pPr>
        <w:pStyle w:val="ListParagraph"/>
        <w:numPr>
          <w:ilvl w:val="0"/>
          <w:numId w:val="6"/>
        </w:numPr>
      </w:pPr>
      <w:r>
        <w:t>Extracting data from multiple databases (Site Data Extraction)</w:t>
      </w:r>
    </w:p>
    <w:p w14:paraId="5B07B46F" w14:textId="6306587C" w:rsidR="00AD26C7" w:rsidRDefault="00AD26C7" w:rsidP="00AD26C7">
      <w:pPr>
        <w:pStyle w:val="ListParagraph"/>
        <w:numPr>
          <w:ilvl w:val="0"/>
          <w:numId w:val="6"/>
        </w:numPr>
      </w:pPr>
      <w:r>
        <w:lastRenderedPageBreak/>
        <w:t>Comparison of the data across sites (Centralized Processing)</w:t>
      </w:r>
    </w:p>
    <w:p w14:paraId="1FC7928E" w14:textId="77777777" w:rsidR="00AD26C7" w:rsidRPr="00AD26C7" w:rsidRDefault="00AD26C7" w:rsidP="00AD26C7"/>
    <w:p w14:paraId="03B44192" w14:textId="6D25CE2E" w:rsidR="00AD26C7" w:rsidRDefault="00AD26C7" w:rsidP="00005D6D">
      <w:pPr>
        <w:pStyle w:val="Heading1"/>
      </w:pPr>
      <w:bookmarkStart w:id="15" w:name="_Toc19870341"/>
      <w:r>
        <w:t>Site Data Extraction</w:t>
      </w:r>
      <w:bookmarkEnd w:id="15"/>
    </w:p>
    <w:p w14:paraId="5E63A5C8" w14:textId="7C646311" w:rsidR="00AD26C7" w:rsidRDefault="00AD26C7" w:rsidP="00AD26C7">
      <w:r>
        <w:t xml:space="preserve">After execution of the R study package, a set of files (in a .zip file) is transmitted to centralized </w:t>
      </w:r>
      <w:proofErr w:type="gramStart"/>
      <w:r>
        <w:t>processing  (</w:t>
      </w:r>
      <w:proofErr w:type="gramEnd"/>
      <w:r>
        <w:t>content of export folder). The extracted data is limited to aggregated data. No patient level information is included in the extract.</w:t>
      </w:r>
    </w:p>
    <w:p w14:paraId="15C7AF91" w14:textId="4531ED4A" w:rsidR="00AD26C7" w:rsidRDefault="00AD26C7" w:rsidP="00AD26C7"/>
    <w:p w14:paraId="276906A7" w14:textId="40B01EA9" w:rsidR="00AD26C7" w:rsidRDefault="00AD26C7" w:rsidP="00AD26C7">
      <w:r>
        <w:t>Study sites are encouraged to inspect the content of the export folder</w:t>
      </w:r>
      <w:r w:rsidR="00825636">
        <w:t>.</w:t>
      </w:r>
    </w:p>
    <w:p w14:paraId="3F950AD8" w14:textId="2BF974DB" w:rsidR="00825636" w:rsidRDefault="00825636" w:rsidP="00AD26C7"/>
    <w:p w14:paraId="12246A3B" w14:textId="0FA7F6CF" w:rsidR="00825636" w:rsidRDefault="00825636" w:rsidP="00825636">
      <w:pPr>
        <w:pStyle w:val="Heading2"/>
      </w:pPr>
      <w:bookmarkStart w:id="16" w:name="_Toc19870342"/>
      <w:r>
        <w:t>Implementations</w:t>
      </w:r>
      <w:bookmarkEnd w:id="16"/>
    </w:p>
    <w:p w14:paraId="39B42A75" w14:textId="519D4BB2" w:rsidR="00825636" w:rsidRPr="00825636" w:rsidRDefault="00825636" w:rsidP="00825636">
      <w:proofErr w:type="spellStart"/>
      <w:r>
        <w:t>FeatureExtraction</w:t>
      </w:r>
      <w:proofErr w:type="spellEnd"/>
      <w:r>
        <w:t xml:space="preserve"> package </w:t>
      </w:r>
      <w:r w:rsidR="00005D6D">
        <w:t xml:space="preserve">and SQL code </w:t>
      </w:r>
      <w:proofErr w:type="gramStart"/>
      <w:r>
        <w:t>is used</w:t>
      </w:r>
      <w:proofErr w:type="gramEnd"/>
      <w:r>
        <w:t xml:space="preserve"> to compute characteristics of the cohorts.</w:t>
      </w:r>
    </w:p>
    <w:p w14:paraId="1C04AD15" w14:textId="30AA58FB" w:rsidR="00825636" w:rsidRDefault="00825636" w:rsidP="00825636">
      <w:pPr>
        <w:pStyle w:val="Heading2"/>
      </w:pPr>
      <w:bookmarkStart w:id="17" w:name="_Toc19870343"/>
      <w:r>
        <w:t>Cohorts</w:t>
      </w:r>
      <w:bookmarkEnd w:id="17"/>
    </w:p>
    <w:p w14:paraId="4628A741" w14:textId="625FD6C5" w:rsidR="00825636" w:rsidRPr="00825636" w:rsidRDefault="00825636" w:rsidP="00825636">
      <w:proofErr w:type="gramStart"/>
      <w:r>
        <w:t>cohorts.csv</w:t>
      </w:r>
      <w:proofErr w:type="gramEnd"/>
      <w:r>
        <w:t xml:space="preserve"> file contains a list of cohorts used by the package</w:t>
      </w:r>
    </w:p>
    <w:p w14:paraId="3852E665" w14:textId="2D219C05" w:rsidR="00AD26C7" w:rsidRDefault="00AD26C7" w:rsidP="00DE6E6D">
      <w:pPr>
        <w:pStyle w:val="Heading1"/>
      </w:pPr>
      <w:bookmarkStart w:id="18" w:name="_Toc19870344"/>
      <w:r>
        <w:t>Centralized processing</w:t>
      </w:r>
      <w:bookmarkEnd w:id="18"/>
    </w:p>
    <w:p w14:paraId="119CB4E7" w14:textId="25EAF613" w:rsidR="00AD26C7" w:rsidRDefault="00825636" w:rsidP="00825636">
      <w:r>
        <w:t>Centralized processing consist of comparing datasets (from sites). The goal is to identify which data elements are common across datasets.</w:t>
      </w:r>
    </w:p>
    <w:p w14:paraId="66FD667C" w14:textId="77777777" w:rsidR="00825636" w:rsidRPr="00825636" w:rsidRDefault="00825636" w:rsidP="00825636"/>
    <w:p w14:paraId="60E29D43" w14:textId="5C653404" w:rsidR="00DE6E6D" w:rsidRDefault="00DE6E6D" w:rsidP="00DE6E6D"/>
    <w:p w14:paraId="6D20B8ED" w14:textId="3ECDBBEE" w:rsidR="00DD4761" w:rsidRDefault="00DD4761" w:rsidP="00DE6E6D"/>
    <w:p w14:paraId="75AF7459" w14:textId="6BD67FDB" w:rsidR="00DD4761" w:rsidRDefault="00DD4761" w:rsidP="00DD4761">
      <w:pPr>
        <w:pStyle w:val="Heading1"/>
      </w:pPr>
      <w:bookmarkStart w:id="19" w:name="_Toc19870345"/>
      <w:r>
        <w:t xml:space="preserve">Book of OHDSI </w:t>
      </w:r>
      <w:hyperlink r:id="rId8" w:history="1">
        <w:r w:rsidRPr="00DD4761">
          <w:rPr>
            <w:rStyle w:val="Hyperlink"/>
          </w:rPr>
          <w:t>protocol template</w:t>
        </w:r>
        <w:bookmarkEnd w:id="19"/>
      </w:hyperlink>
    </w:p>
    <w:p w14:paraId="04DF5607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Table of contents</w:t>
      </w:r>
    </w:p>
    <w:p w14:paraId="06F3FDB9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List of abbreviations</w:t>
      </w:r>
    </w:p>
    <w:p w14:paraId="59595801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Abstract</w:t>
      </w:r>
    </w:p>
    <w:p w14:paraId="5392083C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Amendments and Updates</w:t>
      </w:r>
    </w:p>
    <w:p w14:paraId="2452D8E4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Milestones</w:t>
      </w:r>
    </w:p>
    <w:p w14:paraId="1957564E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Rationale and Background</w:t>
      </w:r>
    </w:p>
    <w:p w14:paraId="4696C002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 xml:space="preserve">Study Objectives </w:t>
      </w:r>
    </w:p>
    <w:p w14:paraId="2050E61E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Primary Hypotheses</w:t>
      </w:r>
    </w:p>
    <w:p w14:paraId="5A98DB1F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Secondary Hypotheses</w:t>
      </w:r>
    </w:p>
    <w:p w14:paraId="351B2661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Primary Objectives</w:t>
      </w:r>
    </w:p>
    <w:p w14:paraId="6D9C2337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Secondary Objectives</w:t>
      </w:r>
    </w:p>
    <w:p w14:paraId="19FFD5DE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 xml:space="preserve">Research methods </w:t>
      </w:r>
    </w:p>
    <w:p w14:paraId="06BC53E2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Study Design</w:t>
      </w:r>
    </w:p>
    <w:p w14:paraId="01EABB5B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Data Source(s)</w:t>
      </w:r>
    </w:p>
    <w:p w14:paraId="252232A8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Study population</w:t>
      </w:r>
    </w:p>
    <w:p w14:paraId="2BFE0B09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Exposures</w:t>
      </w:r>
    </w:p>
    <w:p w14:paraId="4BFA24FF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Outcomes</w:t>
      </w:r>
    </w:p>
    <w:p w14:paraId="566A247A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Covariates</w:t>
      </w:r>
    </w:p>
    <w:p w14:paraId="41062DFE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 xml:space="preserve">Data Analysis Plan </w:t>
      </w:r>
    </w:p>
    <w:p w14:paraId="251F42AA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lastRenderedPageBreak/>
        <w:t>Calculation of time-at risk</w:t>
      </w:r>
    </w:p>
    <w:p w14:paraId="3B4D41FC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Model Specification</w:t>
      </w:r>
    </w:p>
    <w:p w14:paraId="1DE92C4D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Pooling effect estimates across databases</w:t>
      </w:r>
    </w:p>
    <w:p w14:paraId="155551F4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Analyses to perform</w:t>
      </w:r>
    </w:p>
    <w:p w14:paraId="0535B82A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Output</w:t>
      </w:r>
    </w:p>
    <w:p w14:paraId="78E6D169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Evidence Evaluation</w:t>
      </w:r>
    </w:p>
    <w:p w14:paraId="49FCA527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 xml:space="preserve">Study Diagnostics </w:t>
      </w:r>
    </w:p>
    <w:p w14:paraId="7C589451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Sample Size and Study Power</w:t>
      </w:r>
    </w:p>
    <w:p w14:paraId="6D3EEEBE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Cohort Comparability</w:t>
      </w:r>
    </w:p>
    <w:p w14:paraId="2259F107" w14:textId="77777777" w:rsidR="00DD4761" w:rsidRDefault="00DD4761" w:rsidP="00DD4761">
      <w:pPr>
        <w:numPr>
          <w:ilvl w:val="1"/>
          <w:numId w:val="8"/>
        </w:numPr>
        <w:autoSpaceDE/>
        <w:autoSpaceDN/>
        <w:adjustRightInd/>
        <w:spacing w:before="100" w:beforeAutospacing="1" w:after="100" w:afterAutospacing="1"/>
      </w:pPr>
      <w:r>
        <w:t>Systematic Error Assessment</w:t>
      </w:r>
    </w:p>
    <w:p w14:paraId="6F8052B6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Strengths and Limitations of the Research Methods</w:t>
      </w:r>
    </w:p>
    <w:p w14:paraId="28F200A9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Protection of Human Subjects</w:t>
      </w:r>
    </w:p>
    <w:p w14:paraId="671026A3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Management and Reporting of Adverse Events and Adverse Reactions</w:t>
      </w:r>
    </w:p>
    <w:p w14:paraId="71A733D9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Plans for Disseminating and Communicating Study Results</w:t>
      </w:r>
    </w:p>
    <w:p w14:paraId="367CF69B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Appendix: Negative controls</w:t>
      </w:r>
    </w:p>
    <w:p w14:paraId="730D6C00" w14:textId="77777777" w:rsidR="00DD4761" w:rsidRDefault="00DD4761" w:rsidP="00DD4761">
      <w:pPr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</w:pPr>
      <w:r>
        <w:t>References</w:t>
      </w:r>
    </w:p>
    <w:p w14:paraId="35C75CEE" w14:textId="7E70FD5B" w:rsidR="00DD4761" w:rsidRDefault="00DD4761" w:rsidP="00DE6E6D"/>
    <w:p w14:paraId="19D60F89" w14:textId="77777777" w:rsidR="00DD4761" w:rsidRDefault="00DD4761" w:rsidP="00DD4761">
      <w:pPr>
        <w:pStyle w:val="Heading1"/>
      </w:pPr>
      <w:bookmarkStart w:id="20" w:name="_Toc19870346"/>
      <w:r w:rsidRPr="00AD26C7">
        <w:t>Version history</w:t>
      </w:r>
      <w:bookmarkEnd w:id="20"/>
    </w:p>
    <w:p w14:paraId="441EC0E7" w14:textId="77777777" w:rsidR="00DD4761" w:rsidRDefault="00DD4761" w:rsidP="00DD476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85"/>
      </w:tblGrid>
      <w:tr w:rsidR="00DD4761" w14:paraId="575323D4" w14:textId="77777777" w:rsidTr="00D76F8A">
        <w:tc>
          <w:tcPr>
            <w:tcW w:w="1885" w:type="dxa"/>
          </w:tcPr>
          <w:p w14:paraId="6ADB385B" w14:textId="77777777" w:rsidR="00DD4761" w:rsidRPr="00AD26C7" w:rsidRDefault="00DD4761" w:rsidP="00D76F8A">
            <w:r>
              <w:t>Date</w:t>
            </w:r>
          </w:p>
        </w:tc>
        <w:tc>
          <w:tcPr>
            <w:tcW w:w="1980" w:type="dxa"/>
          </w:tcPr>
          <w:p w14:paraId="770DDE1C" w14:textId="77777777" w:rsidR="00DD4761" w:rsidRPr="00AD26C7" w:rsidRDefault="00DD4761" w:rsidP="00D76F8A">
            <w:r>
              <w:t>Protocol version</w:t>
            </w:r>
          </w:p>
        </w:tc>
        <w:tc>
          <w:tcPr>
            <w:tcW w:w="5485" w:type="dxa"/>
          </w:tcPr>
          <w:p w14:paraId="6A0EDD78" w14:textId="77777777" w:rsidR="00DD4761" w:rsidRPr="00AD26C7" w:rsidRDefault="00DD4761" w:rsidP="00D76F8A">
            <w:r>
              <w:t>Changes</w:t>
            </w:r>
          </w:p>
        </w:tc>
      </w:tr>
      <w:tr w:rsidR="00DD4761" w14:paraId="270B62E3" w14:textId="77777777" w:rsidTr="00D76F8A">
        <w:tc>
          <w:tcPr>
            <w:tcW w:w="1885" w:type="dxa"/>
          </w:tcPr>
          <w:p w14:paraId="2B9250B0" w14:textId="77777777" w:rsidR="00DD4761" w:rsidRPr="00AD26C7" w:rsidRDefault="00DD4761" w:rsidP="00D76F8A">
            <w:r>
              <w:t>Nov 11, 2018</w:t>
            </w:r>
          </w:p>
        </w:tc>
        <w:tc>
          <w:tcPr>
            <w:tcW w:w="1980" w:type="dxa"/>
          </w:tcPr>
          <w:p w14:paraId="272E2D28" w14:textId="77777777" w:rsidR="00DD4761" w:rsidRPr="00AD26C7" w:rsidRDefault="00DD4761" w:rsidP="00D76F8A">
            <w:r>
              <w:t>v0.5</w:t>
            </w:r>
          </w:p>
        </w:tc>
        <w:tc>
          <w:tcPr>
            <w:tcW w:w="5485" w:type="dxa"/>
          </w:tcPr>
          <w:p w14:paraId="31871A5E" w14:textId="77777777" w:rsidR="00DD4761" w:rsidRPr="00AD26C7" w:rsidRDefault="00DD4761" w:rsidP="00D76F8A">
            <w:r>
              <w:t>initial draft</w:t>
            </w:r>
          </w:p>
        </w:tc>
      </w:tr>
      <w:tr w:rsidR="00DD4761" w14:paraId="5AB9118C" w14:textId="77777777" w:rsidTr="00D76F8A">
        <w:tc>
          <w:tcPr>
            <w:tcW w:w="1885" w:type="dxa"/>
          </w:tcPr>
          <w:p w14:paraId="7ADD7707" w14:textId="77777777" w:rsidR="00DD4761" w:rsidRPr="00AD26C7" w:rsidRDefault="00DD4761" w:rsidP="00D76F8A">
            <w:r w:rsidRPr="00AD26C7">
              <w:t>July10</w:t>
            </w:r>
            <w:r>
              <w:t>, 2019</w:t>
            </w:r>
          </w:p>
        </w:tc>
        <w:tc>
          <w:tcPr>
            <w:tcW w:w="1980" w:type="dxa"/>
          </w:tcPr>
          <w:p w14:paraId="1D2C3C35" w14:textId="77777777" w:rsidR="00DD4761" w:rsidRPr="00AD26C7" w:rsidRDefault="00DD4761" w:rsidP="00D76F8A">
            <w:r>
              <w:t>v1.1</w:t>
            </w:r>
          </w:p>
        </w:tc>
        <w:tc>
          <w:tcPr>
            <w:tcW w:w="5485" w:type="dxa"/>
          </w:tcPr>
          <w:p w14:paraId="450E900D" w14:textId="77777777" w:rsidR="00DD4761" w:rsidRPr="00AD26C7" w:rsidRDefault="00DD4761" w:rsidP="00D76F8A">
            <w:r w:rsidRPr="00AD26C7">
              <w:t>basic covariates collection for HIV cohort</w:t>
            </w:r>
          </w:p>
        </w:tc>
      </w:tr>
      <w:tr w:rsidR="00DD4761" w14:paraId="2BB095FF" w14:textId="77777777" w:rsidTr="00D76F8A">
        <w:tc>
          <w:tcPr>
            <w:tcW w:w="1885" w:type="dxa"/>
          </w:tcPr>
          <w:p w14:paraId="08E30500" w14:textId="77777777" w:rsidR="00DD4761" w:rsidRPr="00AD26C7" w:rsidRDefault="00DD4761" w:rsidP="00D76F8A">
            <w:r>
              <w:t>July 22, 2019</w:t>
            </w:r>
          </w:p>
        </w:tc>
        <w:tc>
          <w:tcPr>
            <w:tcW w:w="1980" w:type="dxa"/>
          </w:tcPr>
          <w:p w14:paraId="08437C03" w14:textId="77777777" w:rsidR="00DD4761" w:rsidRDefault="00DD4761" w:rsidP="00D76F8A">
            <w:r>
              <w:t>v1.3</w:t>
            </w:r>
          </w:p>
        </w:tc>
        <w:tc>
          <w:tcPr>
            <w:tcW w:w="5485" w:type="dxa"/>
          </w:tcPr>
          <w:p w14:paraId="1FF93C9C" w14:textId="77777777" w:rsidR="00DD4761" w:rsidRDefault="00DD4761" w:rsidP="00D76F8A">
            <w:pPr>
              <w:pStyle w:val="ListParagraph"/>
              <w:numPr>
                <w:ilvl w:val="0"/>
                <w:numId w:val="7"/>
              </w:numPr>
            </w:pPr>
            <w:r w:rsidRPr="002B5F9E">
              <w:t>Min cell count (</w:t>
            </w:r>
            <w:hyperlink r:id="rId9" w:history="1">
              <w:r w:rsidRPr="002B5F9E">
                <w:rPr>
                  <w:rStyle w:val="Hyperlink"/>
                </w:rPr>
                <w:t>fixed #5</w:t>
              </w:r>
            </w:hyperlink>
            <w:r w:rsidRPr="002B5F9E">
              <w:t>)</w:t>
            </w:r>
          </w:p>
          <w:p w14:paraId="3796E505" w14:textId="77777777" w:rsidR="00DD4761" w:rsidRPr="002B5F9E" w:rsidRDefault="00DD4761" w:rsidP="00D76F8A">
            <w:pPr>
              <w:pStyle w:val="ListParagraph"/>
              <w:numPr>
                <w:ilvl w:val="0"/>
                <w:numId w:val="7"/>
              </w:numPr>
            </w:pPr>
            <w:r w:rsidRPr="002B5F9E">
              <w:t xml:space="preserve">Using </w:t>
            </w:r>
            <w:proofErr w:type="spellStart"/>
            <w:r w:rsidRPr="002B5F9E">
              <w:t>FeatureExtraction</w:t>
            </w:r>
            <w:proofErr w:type="spellEnd"/>
            <w:r>
              <w:t xml:space="preserve"> from development branch (</w:t>
            </w:r>
            <w:hyperlink r:id="rId10" w:history="1">
              <w:r>
                <w:rPr>
                  <w:rStyle w:val="Hyperlink"/>
                </w:rPr>
                <w:t>fixed #3</w:t>
              </w:r>
            </w:hyperlink>
            <w:r>
              <w:t>)</w:t>
            </w:r>
            <w:r>
              <w:br/>
            </w:r>
            <w:r w:rsidRPr="002B5F9E">
              <w:rPr>
                <w:rFonts w:ascii="Arial" w:hAnsi="Arial" w:cs="Arial"/>
                <w:b/>
                <w:color w:val="FF0000"/>
                <w:sz w:val="16"/>
                <w:highlight w:val="yellow"/>
              </w:rPr>
              <w:t xml:space="preserve">Fix if needed when changes are merged into </w:t>
            </w:r>
            <w:proofErr w:type="spellStart"/>
            <w:r w:rsidRPr="002B5F9E">
              <w:rPr>
                <w:rFonts w:ascii="Arial" w:hAnsi="Arial" w:cs="Arial"/>
                <w:b/>
                <w:color w:val="FF0000"/>
                <w:sz w:val="16"/>
                <w:highlight w:val="yellow"/>
              </w:rPr>
              <w:t>FE:master</w:t>
            </w:r>
            <w:proofErr w:type="spellEnd"/>
          </w:p>
          <w:p w14:paraId="32DCBB12" w14:textId="77777777" w:rsidR="00DD4761" w:rsidRPr="004A5B37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Added sample output</w:t>
            </w:r>
            <w:r>
              <w:br/>
            </w:r>
            <w:r w:rsidRPr="004A5B37">
              <w:rPr>
                <w:rFonts w:ascii="Arial" w:hAnsi="Arial" w:cs="Arial"/>
                <w:b/>
                <w:color w:val="FF0000"/>
                <w:sz w:val="14"/>
                <w:highlight w:val="yellow"/>
              </w:rPr>
              <w:t>MAKE SURE TO UPDATE IN NEW RELEASES</w:t>
            </w:r>
            <w:r>
              <w:t xml:space="preserve"> </w:t>
            </w:r>
          </w:p>
          <w:p w14:paraId="59017B9A" w14:textId="77777777" w:rsidR="00DD4761" w:rsidRPr="004A5B37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Option in call to execute() to choose all possible covariates or a smaller list</w:t>
            </w:r>
          </w:p>
          <w:p w14:paraId="28EFA986" w14:textId="77777777" w:rsidR="00DD4761" w:rsidRPr="004A5B37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Output includes table1 (from FE</w:t>
            </w:r>
            <w:proofErr w:type="gramStart"/>
            <w:r>
              <w:t>:createTable1</w:t>
            </w:r>
            <w:proofErr w:type="gramEnd"/>
            <w:r>
              <w:t>) and new csv format that allows cross-site merging during central processing.</w:t>
            </w:r>
          </w:p>
          <w:p w14:paraId="0D4746B6" w14:textId="77777777" w:rsidR="00DD4761" w:rsidRPr="002B5F9E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 xml:space="preserve">Using </w:t>
            </w:r>
            <w:proofErr w:type="spellStart"/>
            <w:r>
              <w:t>tidyverse</w:t>
            </w:r>
            <w:proofErr w:type="spellEnd"/>
            <w:r>
              <w:t xml:space="preserve"> now. (</w:t>
            </w:r>
            <w:r>
              <w:rPr>
                <w:rFonts w:ascii="Arial" w:hAnsi="Arial" w:cs="Arial"/>
                <w:b/>
                <w:color w:val="FF0000"/>
                <w:sz w:val="16"/>
                <w:highlight w:val="yellow"/>
              </w:rPr>
              <w:t>Realize certain people may prefer that we don’t, and we can get rid of it if needed, but for now I can write code a lot faster with it – SG</w:t>
            </w:r>
            <w:r>
              <w:t>)</w:t>
            </w:r>
          </w:p>
          <w:p w14:paraId="02705D1B" w14:textId="77777777" w:rsidR="00DD4761" w:rsidRPr="004A5B37" w:rsidRDefault="00DD4761" w:rsidP="00D76F8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color w:val="FF0000"/>
                <w:sz w:val="14"/>
              </w:rPr>
            </w:pPr>
            <w:r>
              <w:t>Wrote code for including custom covariates.</w:t>
            </w:r>
          </w:p>
        </w:tc>
      </w:tr>
      <w:tr w:rsidR="00DD4761" w14:paraId="5353E241" w14:textId="77777777" w:rsidTr="00D76F8A">
        <w:tc>
          <w:tcPr>
            <w:tcW w:w="1885" w:type="dxa"/>
          </w:tcPr>
          <w:p w14:paraId="30773287" w14:textId="77777777" w:rsidR="00DD4761" w:rsidRDefault="00DD4761" w:rsidP="00D76F8A">
            <w:r>
              <w:t>Aug 2, 2019</w:t>
            </w:r>
          </w:p>
        </w:tc>
        <w:tc>
          <w:tcPr>
            <w:tcW w:w="1980" w:type="dxa"/>
          </w:tcPr>
          <w:p w14:paraId="67DA3C2F" w14:textId="77777777" w:rsidR="00DD4761" w:rsidRDefault="00DD4761" w:rsidP="00D76F8A">
            <w:r>
              <w:t>v6.0</w:t>
            </w:r>
          </w:p>
        </w:tc>
        <w:tc>
          <w:tcPr>
            <w:tcW w:w="5485" w:type="dxa"/>
          </w:tcPr>
          <w:p w14:paraId="3A43BA6E" w14:textId="77777777" w:rsidR="00DD4761" w:rsidRDefault="00DD4761" w:rsidP="00D76F8A">
            <w:pPr>
              <w:pStyle w:val="ListParagraph"/>
              <w:numPr>
                <w:ilvl w:val="0"/>
                <w:numId w:val="7"/>
              </w:numPr>
            </w:pPr>
            <w:r>
              <w:t xml:space="preserve">Added </w:t>
            </w:r>
            <w:proofErr w:type="spellStart"/>
            <w:r w:rsidRPr="002B5F9E">
              <w:t>mean_visits_per_person_by_cohort</w:t>
            </w:r>
            <w:proofErr w:type="spellEnd"/>
            <w:r>
              <w:t xml:space="preserve">. </w:t>
            </w:r>
            <w:r>
              <w:rPr>
                <w:color w:val="C00000"/>
              </w:rPr>
              <w:t xml:space="preserve">Does not use </w:t>
            </w:r>
            <w:proofErr w:type="spellStart"/>
            <w:r>
              <w:rPr>
                <w:color w:val="C00000"/>
              </w:rPr>
              <w:t>FeatureExtraction</w:t>
            </w:r>
            <w:proofErr w:type="spellEnd"/>
            <w:r>
              <w:rPr>
                <w:color w:val="C00000"/>
              </w:rPr>
              <w:t xml:space="preserve"> functions, just simple SQL and R code.</w:t>
            </w:r>
          </w:p>
        </w:tc>
      </w:tr>
      <w:tr w:rsidR="00DD4761" w14:paraId="17B9C6C2" w14:textId="77777777" w:rsidTr="00D76F8A">
        <w:tc>
          <w:tcPr>
            <w:tcW w:w="1885" w:type="dxa"/>
          </w:tcPr>
          <w:p w14:paraId="541BBEB7" w14:textId="77777777" w:rsidR="00DD4761" w:rsidRDefault="00DD4761" w:rsidP="00D76F8A">
            <w:r>
              <w:t>Aug 23</w:t>
            </w:r>
          </w:p>
        </w:tc>
        <w:tc>
          <w:tcPr>
            <w:tcW w:w="1980" w:type="dxa"/>
          </w:tcPr>
          <w:p w14:paraId="477049EC" w14:textId="77777777" w:rsidR="00DD4761" w:rsidRDefault="00DD4761" w:rsidP="00D76F8A">
            <w:r>
              <w:t>v7.0</w:t>
            </w:r>
          </w:p>
        </w:tc>
        <w:tc>
          <w:tcPr>
            <w:tcW w:w="5485" w:type="dxa"/>
          </w:tcPr>
          <w:p w14:paraId="39D0BB9A" w14:textId="77777777" w:rsidR="00DD4761" w:rsidRDefault="00DD4761" w:rsidP="00D76F8A">
            <w:pPr>
              <w:pStyle w:val="ListParagraph"/>
              <w:numPr>
                <w:ilvl w:val="0"/>
                <w:numId w:val="7"/>
              </w:numPr>
            </w:pPr>
            <w:r>
              <w:t xml:space="preserve">Making fake cohorts that match patients in two synthetic CDMs (1K </w:t>
            </w:r>
            <w:proofErr w:type="spellStart"/>
            <w:r>
              <w:t>SynPUF</w:t>
            </w:r>
            <w:proofErr w:type="spellEnd"/>
            <w:r>
              <w:t xml:space="preserve"> and Eunomia)</w:t>
            </w:r>
          </w:p>
        </w:tc>
      </w:tr>
    </w:tbl>
    <w:p w14:paraId="4D0AC2B6" w14:textId="77777777" w:rsidR="00DD4761" w:rsidRPr="00AD26C7" w:rsidRDefault="00DD4761" w:rsidP="00DD4761">
      <w:pPr>
        <w:rPr>
          <w:b/>
        </w:rPr>
      </w:pPr>
    </w:p>
    <w:p w14:paraId="30DCAFD6" w14:textId="77777777" w:rsidR="00DD4761" w:rsidRDefault="00DD4761" w:rsidP="00DD4761"/>
    <w:p w14:paraId="4FB47688" w14:textId="77777777" w:rsidR="00DD4761" w:rsidRPr="00DE6E6D" w:rsidRDefault="00DD4761" w:rsidP="00DE6E6D"/>
    <w:sectPr w:rsidR="00DD4761" w:rsidRPr="00DE6E6D" w:rsidSect="00CF0015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C59B5" w14:textId="77777777" w:rsidR="00C95F24" w:rsidRDefault="00C95F24">
      <w:r>
        <w:separator/>
      </w:r>
    </w:p>
  </w:endnote>
  <w:endnote w:type="continuationSeparator" w:id="0">
    <w:p w14:paraId="12794511" w14:textId="77777777" w:rsidR="00C95F24" w:rsidRDefault="00C9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4147F" w14:textId="671B00BF" w:rsidR="00A41C80" w:rsidRPr="007075B3" w:rsidRDefault="00A41C80" w:rsidP="00BA0958">
    <w:pPr>
      <w:pStyle w:val="Footer"/>
      <w:pBdr>
        <w:top w:val="single" w:sz="4" w:space="1" w:color="auto"/>
      </w:pBdr>
      <w:rPr>
        <w:sz w:val="12"/>
      </w:rPr>
    </w:pPr>
    <w:r w:rsidRPr="007075B3">
      <w:rPr>
        <w:rStyle w:val="PageNumber"/>
        <w:sz w:val="12"/>
      </w:rPr>
      <w:tab/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PAGE </w:instrText>
    </w:r>
    <w:r w:rsidRPr="007075B3">
      <w:rPr>
        <w:rStyle w:val="PageNumber"/>
        <w:sz w:val="20"/>
      </w:rPr>
      <w:fldChar w:fldCharType="separate"/>
    </w:r>
    <w:r w:rsidR="00005D6D">
      <w:rPr>
        <w:rStyle w:val="PageNumber"/>
        <w:noProof/>
        <w:sz w:val="20"/>
      </w:rPr>
      <w:t>5</w:t>
    </w:r>
    <w:r w:rsidRPr="007075B3">
      <w:rPr>
        <w:rStyle w:val="PageNumber"/>
        <w:sz w:val="20"/>
      </w:rPr>
      <w:fldChar w:fldCharType="end"/>
    </w:r>
    <w:r w:rsidRPr="007075B3">
      <w:rPr>
        <w:rStyle w:val="PageNumber"/>
        <w:sz w:val="20"/>
      </w:rPr>
      <w:t>/</w:t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NUMPAGES </w:instrText>
    </w:r>
    <w:r w:rsidRPr="007075B3">
      <w:rPr>
        <w:rStyle w:val="PageNumber"/>
        <w:sz w:val="20"/>
      </w:rPr>
      <w:fldChar w:fldCharType="separate"/>
    </w:r>
    <w:r w:rsidR="00005D6D">
      <w:rPr>
        <w:rStyle w:val="PageNumber"/>
        <w:noProof/>
        <w:sz w:val="20"/>
      </w:rPr>
      <w:t>5</w:t>
    </w:r>
    <w:r w:rsidRPr="007075B3">
      <w:rPr>
        <w:rStyle w:val="PageNumber"/>
        <w:sz w:val="20"/>
      </w:rPr>
      <w:fldChar w:fldCharType="end"/>
    </w:r>
  </w:p>
  <w:p w14:paraId="1AE41480" w14:textId="77777777" w:rsidR="00A41C80" w:rsidRDefault="00A4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C1A19" w14:textId="77777777" w:rsidR="00C95F24" w:rsidRDefault="00C95F24">
      <w:r>
        <w:separator/>
      </w:r>
    </w:p>
  </w:footnote>
  <w:footnote w:type="continuationSeparator" w:id="0">
    <w:p w14:paraId="4C9FEE51" w14:textId="77777777" w:rsidR="00C95F24" w:rsidRDefault="00C95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7145D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284D35"/>
    <w:multiLevelType w:val="hybridMultilevel"/>
    <w:tmpl w:val="B0CAEC86"/>
    <w:lvl w:ilvl="0" w:tplc="94EC9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546A"/>
    <w:multiLevelType w:val="hybridMultilevel"/>
    <w:tmpl w:val="CF0E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61820"/>
    <w:multiLevelType w:val="multilevel"/>
    <w:tmpl w:val="50343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21049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B294A37"/>
    <w:multiLevelType w:val="hybridMultilevel"/>
    <w:tmpl w:val="0D38623C"/>
    <w:lvl w:ilvl="0" w:tplc="977CFE4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B1423FF"/>
    <w:multiLevelType w:val="hybridMultilevel"/>
    <w:tmpl w:val="62DA9C4A"/>
    <w:lvl w:ilvl="0" w:tplc="6968309A">
      <w:start w:val="1"/>
      <w:numFmt w:val="decimal"/>
      <w:lvlText w:val="%1."/>
      <w:lvlJc w:val="left"/>
      <w:pPr>
        <w:ind w:left="720" w:hanging="360"/>
      </w:pPr>
    </w:lvl>
    <w:lvl w:ilvl="1" w:tplc="FBC6741A">
      <w:start w:val="1"/>
      <w:numFmt w:val="lowerLetter"/>
      <w:lvlText w:val="%2."/>
      <w:lvlJc w:val="left"/>
      <w:pPr>
        <w:ind w:left="1440" w:hanging="360"/>
      </w:pPr>
    </w:lvl>
    <w:lvl w:ilvl="2" w:tplc="92D22CE2">
      <w:start w:val="1"/>
      <w:numFmt w:val="lowerRoman"/>
      <w:lvlText w:val="%3."/>
      <w:lvlJc w:val="right"/>
      <w:pPr>
        <w:ind w:left="2160" w:hanging="180"/>
      </w:pPr>
    </w:lvl>
    <w:lvl w:ilvl="3" w:tplc="3EDCF6EC">
      <w:start w:val="1"/>
      <w:numFmt w:val="decimal"/>
      <w:lvlText w:val="%4."/>
      <w:lvlJc w:val="left"/>
      <w:pPr>
        <w:ind w:left="2880" w:hanging="360"/>
      </w:pPr>
    </w:lvl>
    <w:lvl w:ilvl="4" w:tplc="4EF4786E">
      <w:start w:val="1"/>
      <w:numFmt w:val="lowerLetter"/>
      <w:lvlText w:val="%5."/>
      <w:lvlJc w:val="left"/>
      <w:pPr>
        <w:ind w:left="3600" w:hanging="360"/>
      </w:pPr>
    </w:lvl>
    <w:lvl w:ilvl="5" w:tplc="900ED946">
      <w:start w:val="1"/>
      <w:numFmt w:val="lowerRoman"/>
      <w:lvlText w:val="%6."/>
      <w:lvlJc w:val="right"/>
      <w:pPr>
        <w:ind w:left="4320" w:hanging="180"/>
      </w:pPr>
    </w:lvl>
    <w:lvl w:ilvl="6" w:tplc="0DF26000">
      <w:start w:val="1"/>
      <w:numFmt w:val="decimal"/>
      <w:lvlText w:val="%7."/>
      <w:lvlJc w:val="left"/>
      <w:pPr>
        <w:ind w:left="5040" w:hanging="360"/>
      </w:pPr>
    </w:lvl>
    <w:lvl w:ilvl="7" w:tplc="6E9E19FC">
      <w:start w:val="1"/>
      <w:numFmt w:val="lowerLetter"/>
      <w:lvlText w:val="%8."/>
      <w:lvlJc w:val="left"/>
      <w:pPr>
        <w:ind w:left="5760" w:hanging="360"/>
      </w:pPr>
    </w:lvl>
    <w:lvl w:ilvl="8" w:tplc="48F8E3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12E8F"/>
    <w:multiLevelType w:val="hybridMultilevel"/>
    <w:tmpl w:val="F59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aa-sqbrnu-IEEE-2-for-paper&lt;/Style&gt;&lt;LeftDelim&gt;{&lt;/LeftDelim&gt;&lt;RightDelim&gt;}&lt;/RightDelim&gt;&lt;FontName&gt;Times New Roman&lt;/FontName&gt;&lt;FontSize&gt;12&lt;/FontSize&gt;&lt;ReflistTitle&gt;&amp;#xA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aa0034-2004-07-utah03.enl&lt;/item&gt;&lt;/Libraries&gt;&lt;/ENLibraries&gt;"/>
  </w:docVars>
  <w:rsids>
    <w:rsidRoot w:val="009001C5"/>
    <w:rsid w:val="00005D6D"/>
    <w:rsid w:val="00015BD3"/>
    <w:rsid w:val="000160C9"/>
    <w:rsid w:val="00024689"/>
    <w:rsid w:val="00037737"/>
    <w:rsid w:val="000420E7"/>
    <w:rsid w:val="0004652C"/>
    <w:rsid w:val="00062ED1"/>
    <w:rsid w:val="00063133"/>
    <w:rsid w:val="000673F6"/>
    <w:rsid w:val="00070941"/>
    <w:rsid w:val="0007385D"/>
    <w:rsid w:val="000B1F68"/>
    <w:rsid w:val="000B40F6"/>
    <w:rsid w:val="000C262D"/>
    <w:rsid w:val="000C366C"/>
    <w:rsid w:val="000D2913"/>
    <w:rsid w:val="000E0CC3"/>
    <w:rsid w:val="000E1694"/>
    <w:rsid w:val="000E1CB0"/>
    <w:rsid w:val="000E3B05"/>
    <w:rsid w:val="000E6138"/>
    <w:rsid w:val="000E67C1"/>
    <w:rsid w:val="000F5894"/>
    <w:rsid w:val="001101DF"/>
    <w:rsid w:val="00120D30"/>
    <w:rsid w:val="00122174"/>
    <w:rsid w:val="00125818"/>
    <w:rsid w:val="001362D9"/>
    <w:rsid w:val="00157591"/>
    <w:rsid w:val="00162FE5"/>
    <w:rsid w:val="0018650E"/>
    <w:rsid w:val="00193350"/>
    <w:rsid w:val="0019710F"/>
    <w:rsid w:val="001B1233"/>
    <w:rsid w:val="001C20AD"/>
    <w:rsid w:val="001D0B82"/>
    <w:rsid w:val="0020054C"/>
    <w:rsid w:val="002111A6"/>
    <w:rsid w:val="002115FC"/>
    <w:rsid w:val="00236A50"/>
    <w:rsid w:val="00245BAB"/>
    <w:rsid w:val="00252B91"/>
    <w:rsid w:val="002536CC"/>
    <w:rsid w:val="0025387F"/>
    <w:rsid w:val="0026064D"/>
    <w:rsid w:val="00274A14"/>
    <w:rsid w:val="002832BC"/>
    <w:rsid w:val="00290FB3"/>
    <w:rsid w:val="002A0334"/>
    <w:rsid w:val="002A472E"/>
    <w:rsid w:val="002B4F62"/>
    <w:rsid w:val="002B5F9E"/>
    <w:rsid w:val="002B6D7D"/>
    <w:rsid w:val="002D1BED"/>
    <w:rsid w:val="002D282E"/>
    <w:rsid w:val="002E6688"/>
    <w:rsid w:val="003003B1"/>
    <w:rsid w:val="00316311"/>
    <w:rsid w:val="00326E1A"/>
    <w:rsid w:val="0033548A"/>
    <w:rsid w:val="003411AB"/>
    <w:rsid w:val="00356930"/>
    <w:rsid w:val="00363600"/>
    <w:rsid w:val="00363C07"/>
    <w:rsid w:val="00377DF1"/>
    <w:rsid w:val="00382960"/>
    <w:rsid w:val="0038517D"/>
    <w:rsid w:val="003A0E4F"/>
    <w:rsid w:val="003B2AD9"/>
    <w:rsid w:val="003B7056"/>
    <w:rsid w:val="003C25A1"/>
    <w:rsid w:val="003C4977"/>
    <w:rsid w:val="003C4D87"/>
    <w:rsid w:val="004238D8"/>
    <w:rsid w:val="004542D2"/>
    <w:rsid w:val="00460A83"/>
    <w:rsid w:val="004647DE"/>
    <w:rsid w:val="00470101"/>
    <w:rsid w:val="004830C0"/>
    <w:rsid w:val="004835C2"/>
    <w:rsid w:val="00484EB1"/>
    <w:rsid w:val="00485181"/>
    <w:rsid w:val="004921E4"/>
    <w:rsid w:val="004975BB"/>
    <w:rsid w:val="004A5B37"/>
    <w:rsid w:val="004B4BF2"/>
    <w:rsid w:val="004C5033"/>
    <w:rsid w:val="004C7E08"/>
    <w:rsid w:val="004D61D9"/>
    <w:rsid w:val="004E5C0F"/>
    <w:rsid w:val="00525C92"/>
    <w:rsid w:val="00533BE9"/>
    <w:rsid w:val="00543BE1"/>
    <w:rsid w:val="00563AE5"/>
    <w:rsid w:val="00585449"/>
    <w:rsid w:val="005A1E1B"/>
    <w:rsid w:val="005A4761"/>
    <w:rsid w:val="005A5072"/>
    <w:rsid w:val="005B7093"/>
    <w:rsid w:val="005E27A3"/>
    <w:rsid w:val="005F44D1"/>
    <w:rsid w:val="00631573"/>
    <w:rsid w:val="00633CBE"/>
    <w:rsid w:val="00657D8F"/>
    <w:rsid w:val="00657DC5"/>
    <w:rsid w:val="006611A7"/>
    <w:rsid w:val="00671001"/>
    <w:rsid w:val="00673E2C"/>
    <w:rsid w:val="0069147E"/>
    <w:rsid w:val="0069252E"/>
    <w:rsid w:val="006937BB"/>
    <w:rsid w:val="006A34CD"/>
    <w:rsid w:val="006B6869"/>
    <w:rsid w:val="006C7F25"/>
    <w:rsid w:val="006F1309"/>
    <w:rsid w:val="007075B3"/>
    <w:rsid w:val="00710A9D"/>
    <w:rsid w:val="00716584"/>
    <w:rsid w:val="00721CDA"/>
    <w:rsid w:val="00760EBD"/>
    <w:rsid w:val="00764BEB"/>
    <w:rsid w:val="00775A92"/>
    <w:rsid w:val="007805A9"/>
    <w:rsid w:val="007861EB"/>
    <w:rsid w:val="0079017F"/>
    <w:rsid w:val="007A011A"/>
    <w:rsid w:val="007A54BF"/>
    <w:rsid w:val="007A69E7"/>
    <w:rsid w:val="007C6B7C"/>
    <w:rsid w:val="007C7F2F"/>
    <w:rsid w:val="007D78BD"/>
    <w:rsid w:val="00825636"/>
    <w:rsid w:val="00827A78"/>
    <w:rsid w:val="00844756"/>
    <w:rsid w:val="0087415E"/>
    <w:rsid w:val="008A5198"/>
    <w:rsid w:val="008A5AF0"/>
    <w:rsid w:val="008B6EB5"/>
    <w:rsid w:val="008C5235"/>
    <w:rsid w:val="009001C5"/>
    <w:rsid w:val="00907CCA"/>
    <w:rsid w:val="009142F4"/>
    <w:rsid w:val="00925084"/>
    <w:rsid w:val="00931DCF"/>
    <w:rsid w:val="00950120"/>
    <w:rsid w:val="0095740E"/>
    <w:rsid w:val="009578EA"/>
    <w:rsid w:val="0096677B"/>
    <w:rsid w:val="00995A2F"/>
    <w:rsid w:val="009B43C4"/>
    <w:rsid w:val="009B44F8"/>
    <w:rsid w:val="009E52D7"/>
    <w:rsid w:val="00A06982"/>
    <w:rsid w:val="00A107A5"/>
    <w:rsid w:val="00A20881"/>
    <w:rsid w:val="00A373E3"/>
    <w:rsid w:val="00A41C80"/>
    <w:rsid w:val="00A465DE"/>
    <w:rsid w:val="00A564B9"/>
    <w:rsid w:val="00A63675"/>
    <w:rsid w:val="00A636EE"/>
    <w:rsid w:val="00A67B51"/>
    <w:rsid w:val="00A71222"/>
    <w:rsid w:val="00A71F74"/>
    <w:rsid w:val="00A73DA2"/>
    <w:rsid w:val="00A803D8"/>
    <w:rsid w:val="00A82F9D"/>
    <w:rsid w:val="00A92499"/>
    <w:rsid w:val="00A926BA"/>
    <w:rsid w:val="00A95C6E"/>
    <w:rsid w:val="00AB012D"/>
    <w:rsid w:val="00AD26C7"/>
    <w:rsid w:val="00AD52CC"/>
    <w:rsid w:val="00AD5F71"/>
    <w:rsid w:val="00AD7AE4"/>
    <w:rsid w:val="00AE4718"/>
    <w:rsid w:val="00AE7594"/>
    <w:rsid w:val="00B16ECD"/>
    <w:rsid w:val="00B33A12"/>
    <w:rsid w:val="00B544AD"/>
    <w:rsid w:val="00BA0958"/>
    <w:rsid w:val="00BA6F29"/>
    <w:rsid w:val="00BA73B5"/>
    <w:rsid w:val="00BB184C"/>
    <w:rsid w:val="00BC0EE7"/>
    <w:rsid w:val="00BC5D39"/>
    <w:rsid w:val="00BC76C6"/>
    <w:rsid w:val="00BE17FA"/>
    <w:rsid w:val="00BE2084"/>
    <w:rsid w:val="00BE69CA"/>
    <w:rsid w:val="00BF30AE"/>
    <w:rsid w:val="00BF40E1"/>
    <w:rsid w:val="00C046BB"/>
    <w:rsid w:val="00C2111E"/>
    <w:rsid w:val="00C264AC"/>
    <w:rsid w:val="00C3615D"/>
    <w:rsid w:val="00C421A4"/>
    <w:rsid w:val="00C666F9"/>
    <w:rsid w:val="00C72068"/>
    <w:rsid w:val="00C7375D"/>
    <w:rsid w:val="00C82562"/>
    <w:rsid w:val="00C84554"/>
    <w:rsid w:val="00C85DDE"/>
    <w:rsid w:val="00C879B3"/>
    <w:rsid w:val="00C95F24"/>
    <w:rsid w:val="00CB0D67"/>
    <w:rsid w:val="00CB3FB0"/>
    <w:rsid w:val="00CC4FB1"/>
    <w:rsid w:val="00CC5494"/>
    <w:rsid w:val="00CE3A41"/>
    <w:rsid w:val="00CF0015"/>
    <w:rsid w:val="00CF0E95"/>
    <w:rsid w:val="00D0088F"/>
    <w:rsid w:val="00D21805"/>
    <w:rsid w:val="00D26E8F"/>
    <w:rsid w:val="00D31999"/>
    <w:rsid w:val="00D40B7B"/>
    <w:rsid w:val="00D61997"/>
    <w:rsid w:val="00D65D73"/>
    <w:rsid w:val="00D74257"/>
    <w:rsid w:val="00D839F1"/>
    <w:rsid w:val="00D95834"/>
    <w:rsid w:val="00DA3BAF"/>
    <w:rsid w:val="00DB38F8"/>
    <w:rsid w:val="00DD4761"/>
    <w:rsid w:val="00DE6E6D"/>
    <w:rsid w:val="00DF6F83"/>
    <w:rsid w:val="00E00C9F"/>
    <w:rsid w:val="00E11E08"/>
    <w:rsid w:val="00E349FE"/>
    <w:rsid w:val="00E40896"/>
    <w:rsid w:val="00E50970"/>
    <w:rsid w:val="00E547D4"/>
    <w:rsid w:val="00E613A7"/>
    <w:rsid w:val="00E66D1A"/>
    <w:rsid w:val="00E82F12"/>
    <w:rsid w:val="00EC6EE3"/>
    <w:rsid w:val="00ED3845"/>
    <w:rsid w:val="00ED5185"/>
    <w:rsid w:val="00EF0FEA"/>
    <w:rsid w:val="00F02EBE"/>
    <w:rsid w:val="00F03A6C"/>
    <w:rsid w:val="00F05340"/>
    <w:rsid w:val="00F31245"/>
    <w:rsid w:val="00F32841"/>
    <w:rsid w:val="00F341A4"/>
    <w:rsid w:val="00F3448C"/>
    <w:rsid w:val="00F42264"/>
    <w:rsid w:val="00F445AF"/>
    <w:rsid w:val="00F54E44"/>
    <w:rsid w:val="00F71195"/>
    <w:rsid w:val="00F713DB"/>
    <w:rsid w:val="00F721AF"/>
    <w:rsid w:val="00F72DD4"/>
    <w:rsid w:val="00F77250"/>
    <w:rsid w:val="00F853FB"/>
    <w:rsid w:val="00F8776D"/>
    <w:rsid w:val="00F96717"/>
    <w:rsid w:val="00FC134C"/>
    <w:rsid w:val="00FD197D"/>
    <w:rsid w:val="00FE308A"/>
    <w:rsid w:val="26A6D1B8"/>
    <w:rsid w:val="34E7C9B6"/>
    <w:rsid w:val="363A377E"/>
    <w:rsid w:val="368688AE"/>
    <w:rsid w:val="38B640BC"/>
    <w:rsid w:val="410D6235"/>
    <w:rsid w:val="464C65CA"/>
    <w:rsid w:val="48EA7763"/>
    <w:rsid w:val="4F23DDD9"/>
    <w:rsid w:val="53CE0E1E"/>
    <w:rsid w:val="594E7249"/>
    <w:rsid w:val="5BA483A9"/>
    <w:rsid w:val="65B69942"/>
    <w:rsid w:val="788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41479"/>
  <w15:docId w15:val="{C89546FA-5CD8-42A3-B097-DB2723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D6D"/>
    <w:pPr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27A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7A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A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27A78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27A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7A7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7A7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7A7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7A7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27A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D197D"/>
    <w:pPr>
      <w:tabs>
        <w:tab w:val="left" w:pos="480"/>
        <w:tab w:val="right" w:leader="dot" w:pos="863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FD197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D197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D197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D197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D197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D197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D197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D197D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FD197D"/>
    <w:rPr>
      <w:color w:val="0000FF"/>
      <w:u w:val="single"/>
    </w:rPr>
  </w:style>
  <w:style w:type="paragraph" w:styleId="ListBullet">
    <w:name w:val="List Bullet"/>
    <w:basedOn w:val="Normal"/>
    <w:rsid w:val="004B4BF2"/>
    <w:pPr>
      <w:numPr>
        <w:numId w:val="2"/>
      </w:numPr>
    </w:pPr>
  </w:style>
  <w:style w:type="paragraph" w:styleId="Header">
    <w:name w:val="header"/>
    <w:basedOn w:val="Normal"/>
    <w:rsid w:val="00BA0958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A095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A0958"/>
  </w:style>
  <w:style w:type="paragraph" w:customStyle="1" w:styleId="Style10ptJustified">
    <w:name w:val="Style 10 pt Justified"/>
    <w:basedOn w:val="Normal"/>
    <w:autoRedefine/>
    <w:rsid w:val="00563AE5"/>
    <w:pPr>
      <w:ind w:firstLine="288"/>
      <w:jc w:val="both"/>
    </w:pPr>
    <w:rPr>
      <w:sz w:val="20"/>
      <w:szCs w:val="20"/>
    </w:rPr>
  </w:style>
  <w:style w:type="table" w:styleId="TableGrid">
    <w:name w:val="Table Grid"/>
    <w:basedOn w:val="TableNormal"/>
    <w:rsid w:val="002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C549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ED3845"/>
    <w:pPr>
      <w:spacing w:line="480" w:lineRule="auto"/>
      <w:ind w:firstLine="288"/>
      <w:jc w:val="center"/>
    </w:pPr>
    <w:rPr>
      <w:bCs/>
      <w:szCs w:val="20"/>
    </w:rPr>
  </w:style>
  <w:style w:type="paragraph" w:customStyle="1" w:styleId="nrm2">
    <w:name w:val="nrm2"/>
    <w:basedOn w:val="Normal"/>
    <w:link w:val="nrm2Char"/>
    <w:rsid w:val="00ED3845"/>
    <w:pPr>
      <w:jc w:val="both"/>
    </w:pPr>
    <w:rPr>
      <w:sz w:val="20"/>
    </w:rPr>
  </w:style>
  <w:style w:type="character" w:customStyle="1" w:styleId="nrm2Char">
    <w:name w:val="nrm2 Char"/>
    <w:basedOn w:val="DefaultParagraphFont"/>
    <w:link w:val="nrm2"/>
    <w:rsid w:val="00ED3845"/>
    <w:rPr>
      <w:szCs w:val="24"/>
      <w:lang w:val="en-US" w:eastAsia="en-US" w:bidi="ar-SA"/>
    </w:rPr>
  </w:style>
  <w:style w:type="paragraph" w:customStyle="1" w:styleId="StyleHeading2Before12ptAfter3pt">
    <w:name w:val="Style Heading 2 + Before:  12 pt After:  3 pt"/>
    <w:basedOn w:val="Heading2"/>
    <w:rsid w:val="002A472E"/>
    <w:pPr>
      <w:spacing w:before="0" w:after="0" w:line="480" w:lineRule="auto"/>
      <w:jc w:val="center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customStyle="1" w:styleId="StyleHeading3LeftBefore12ptAfter3pt">
    <w:name w:val="Style Heading 3 + Left Before:  12 pt After:  3 pt"/>
    <w:basedOn w:val="Heading3"/>
    <w:rsid w:val="002A472E"/>
    <w:pPr>
      <w:spacing w:before="0" w:after="0" w:line="480" w:lineRule="auto"/>
    </w:pPr>
    <w:rPr>
      <w:rFonts w:ascii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semiHidden/>
    <w:rsid w:val="00D0088F"/>
    <w:rPr>
      <w:sz w:val="16"/>
      <w:szCs w:val="16"/>
    </w:rPr>
  </w:style>
  <w:style w:type="paragraph" w:styleId="CommentText">
    <w:name w:val="annotation text"/>
    <w:basedOn w:val="Normal"/>
    <w:semiHidden/>
    <w:rsid w:val="00D008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088F"/>
    <w:rPr>
      <w:b/>
      <w:bCs/>
    </w:rPr>
  </w:style>
  <w:style w:type="paragraph" w:styleId="BalloonText">
    <w:name w:val="Balloon Text"/>
    <w:basedOn w:val="Normal"/>
    <w:semiHidden/>
    <w:rsid w:val="00D0088F"/>
    <w:rPr>
      <w:rFonts w:ascii="Tahoma" w:hAnsi="Tahoma" w:cs="Tahoma"/>
      <w:sz w:val="16"/>
      <w:szCs w:val="16"/>
    </w:rPr>
  </w:style>
  <w:style w:type="character" w:customStyle="1" w:styleId="sidefm-pmclink">
    <w:name w:val="sidefm-pmclink"/>
    <w:basedOn w:val="DefaultParagraphFont"/>
    <w:rsid w:val="00671001"/>
  </w:style>
  <w:style w:type="character" w:customStyle="1" w:styleId="side-section-curr">
    <w:name w:val="side-section-curr"/>
    <w:basedOn w:val="DefaultParagraphFont"/>
    <w:rsid w:val="00671001"/>
  </w:style>
  <w:style w:type="character" w:styleId="Emphasis">
    <w:name w:val="Emphasis"/>
    <w:basedOn w:val="DefaultParagraphFont"/>
    <w:qFormat/>
    <w:rsid w:val="00671001"/>
    <w:rPr>
      <w:i/>
      <w:iCs/>
    </w:rPr>
  </w:style>
  <w:style w:type="character" w:customStyle="1" w:styleId="head2">
    <w:name w:val="head2"/>
    <w:basedOn w:val="DefaultParagraphFont"/>
    <w:rsid w:val="00671001"/>
  </w:style>
  <w:style w:type="character" w:styleId="Strong">
    <w:name w:val="Strong"/>
    <w:basedOn w:val="DefaultParagraphFont"/>
    <w:qFormat/>
    <w:rsid w:val="00671001"/>
    <w:rPr>
      <w:b/>
      <w:bCs/>
    </w:rPr>
  </w:style>
  <w:style w:type="character" w:customStyle="1" w:styleId="ref-journal">
    <w:name w:val="ref-journal"/>
    <w:basedOn w:val="DefaultParagraphFont"/>
    <w:rsid w:val="00671001"/>
  </w:style>
  <w:style w:type="character" w:customStyle="1" w:styleId="ref-vol">
    <w:name w:val="ref-vol"/>
    <w:basedOn w:val="DefaultParagraphFont"/>
    <w:rsid w:val="00671001"/>
  </w:style>
  <w:style w:type="paragraph" w:styleId="ListParagraph">
    <w:name w:val="List Paragraph"/>
    <w:basedOn w:val="Normal"/>
    <w:uiPriority w:val="34"/>
    <w:qFormat/>
    <w:rsid w:val="00F42264"/>
    <w:pPr>
      <w:ind w:left="720"/>
      <w:contextualSpacing/>
    </w:pPr>
  </w:style>
  <w:style w:type="paragraph" w:customStyle="1" w:styleId="Default">
    <w:name w:val="Default"/>
    <w:rsid w:val="00B33A1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4761"/>
    <w:pPr>
      <w:keepLines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508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32304701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44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1964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4584973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79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8026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98824935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17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50657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5709632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232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hdsi.github.io/TheBookOfOhdsi/ProtocolTemplat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gfried/HivDescriptive/issues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gfried/HivDescriptive/issues/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\w\d\Templates\template-v19-cs-j-accept-chan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E3158-4CAA-4727-A323-AB1CAFB4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template-v19-cs-j-accept-change</Template>
  <TotalTime>98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Huser, Vojtech (NIH/NLM/LHC) [E]</dc:creator>
  <cp:lastModifiedBy>Huser, Vojtech (NIH/NLM/LHC) [E]</cp:lastModifiedBy>
  <cp:revision>9</cp:revision>
  <dcterms:created xsi:type="dcterms:W3CDTF">2019-05-20T14:57:00Z</dcterms:created>
  <dcterms:modified xsi:type="dcterms:W3CDTF">2019-09-20T15:11:00Z</dcterms:modified>
</cp:coreProperties>
</file>